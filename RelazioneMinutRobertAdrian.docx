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82173" w14:textId="227F599B" w:rsidR="00A10484" w:rsidRDefault="00544C17">
      <w:pPr>
        <w:pStyle w:val="Titolo"/>
      </w:pPr>
      <w:r>
        <w:t>Mobile Programming</w:t>
      </w:r>
    </w:p>
    <w:p w14:paraId="24C82B92" w14:textId="2BB9DE08" w:rsidR="00855982" w:rsidRPr="00855982" w:rsidRDefault="00544C17" w:rsidP="00855982">
      <w:pPr>
        <w:pStyle w:val="Titolo1"/>
      </w:pPr>
      <w:r>
        <w:t>Glide</w:t>
      </w:r>
    </w:p>
    <w:p w14:paraId="671F5C35" w14:textId="004403DB" w:rsidR="00855982" w:rsidRDefault="00544C17" w:rsidP="00544C17">
      <w:r>
        <w:t>Glide è una libreria open-source che si occupa della gestione dei contenuti multimediali, ed in particolare è un framework per il caricamento delle immagini in ambiente Android.</w:t>
      </w:r>
    </w:p>
    <w:p w14:paraId="4C549E82" w14:textId="76E05234" w:rsidR="00544C17" w:rsidRDefault="00544C17" w:rsidP="00544C17">
      <w:r>
        <w:t>Il suo ruolo principale è quello di rendere trasparente al programmatore il decoding dei media, il caching su disco e memoria principale, e la gestione delle risorse attraverso l’uso di un’interfaccia semplice da utilizzare.</w:t>
      </w:r>
    </w:p>
    <w:p w14:paraId="16BE8237" w14:textId="1A4D992B" w:rsidR="00544C17" w:rsidRDefault="00544C17" w:rsidP="00544C17">
      <w:r>
        <w:t>Nella nostra applicazione avevamo bisogno di un meccanismo semplice di caricamento e caching delle immagini offerte per gli eroi, i fumetti, gli autori e le storie dei personaggi, e la nostra scelta è ricaduta su questo particolare framework per la</w:t>
      </w:r>
      <w:r w:rsidR="00046F28">
        <w:t xml:space="preserve"> sua</w:t>
      </w:r>
      <w:r>
        <w:t xml:space="preserve"> semplicità d’uso.</w:t>
      </w:r>
    </w:p>
    <w:p w14:paraId="6E9D8566" w14:textId="77777777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</w:pP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String urlThumbnail = </w:t>
      </w:r>
      <w:r w:rsidRPr="000C7FCB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comicOfTheDay</w:t>
      </w:r>
    </w:p>
    <w:p w14:paraId="0EC15D58" w14:textId="77777777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AF034C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ab/>
        <w:t xml:space="preserve">  </w:t>
      </w:r>
      <w:r w:rsidRPr="00AF034C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ab/>
        <w:t xml:space="preserve">    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.getThumbnail().getPath().replaceFirst(</w:t>
      </w:r>
      <w:r w:rsidRPr="000C7FCB">
        <w:rPr>
          <w:rFonts w:ascii="Consolas" w:eastAsia="Times New Roman" w:hAnsi="Consolas" w:cs="Courier New"/>
          <w:color w:val="6A8759"/>
          <w:sz w:val="20"/>
          <w:szCs w:val="20"/>
          <w:lang w:val="en-US" w:eastAsia="it-IT"/>
        </w:rPr>
        <w:t>"http"</w:t>
      </w:r>
      <w:r w:rsidRPr="000C7FCB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,</w:t>
      </w:r>
      <w:r w:rsidRPr="00AF034C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 </w:t>
      </w:r>
      <w:r w:rsidRPr="000C7FCB">
        <w:rPr>
          <w:rFonts w:ascii="Consolas" w:eastAsia="Times New Roman" w:hAnsi="Consolas" w:cs="Courier New"/>
          <w:color w:val="6A8759"/>
          <w:sz w:val="20"/>
          <w:szCs w:val="20"/>
          <w:lang w:val="en-US" w:eastAsia="it-IT"/>
        </w:rPr>
        <w:t>"https"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</w:t>
      </w: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</w:t>
      </w:r>
    </w:p>
    <w:p w14:paraId="2F3CAFE7" w14:textId="6BEAF7A0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</w:pP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  <w:t xml:space="preserve">    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+ </w:t>
      </w:r>
      <w:r w:rsidRPr="000C7FCB">
        <w:rPr>
          <w:rFonts w:ascii="Consolas" w:eastAsia="Times New Roman" w:hAnsi="Consolas" w:cs="Courier New"/>
          <w:color w:val="6A8759"/>
          <w:sz w:val="20"/>
          <w:szCs w:val="20"/>
          <w:lang w:val="en-US" w:eastAsia="it-IT"/>
        </w:rPr>
        <w:t xml:space="preserve">"."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+ </w:t>
      </w:r>
    </w:p>
    <w:p w14:paraId="6A874B45" w14:textId="1CD75CA0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</w:pP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                     </w:t>
      </w:r>
      <w:r w:rsidRPr="000C7FCB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comicOfTheDay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.getThumbnail().getExtension()</w:t>
      </w:r>
      <w:r w:rsidRPr="000C7FCB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</w:p>
    <w:p w14:paraId="3519043A" w14:textId="77777777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0C7FCB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Glide.</w:t>
      </w:r>
      <w:r w:rsidRPr="000C7FC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it-IT"/>
        </w:rPr>
        <w:t>with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(getActivity())</w:t>
      </w:r>
    </w:p>
    <w:p w14:paraId="6096DA78" w14:textId="6F9B5AC6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   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.setDefaultRequestOptions(</w:t>
      </w:r>
      <w:r w:rsidRPr="000C7FCB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requestOptions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</w:t>
      </w:r>
    </w:p>
    <w:p w14:paraId="461340DB" w14:textId="1B120E68" w:rsidR="000C7FCB" w:rsidRPr="00AF034C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   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.load(urlThumbnail)</w:t>
      </w:r>
    </w:p>
    <w:p w14:paraId="1EBF6328" w14:textId="09DC143C" w:rsidR="00AF034C" w:rsidRPr="00AF034C" w:rsidRDefault="00AF034C" w:rsidP="00AF034C">
      <w:pPr>
        <w:pStyle w:val="PreformattatoHTML"/>
        <w:shd w:val="clear" w:color="auto" w:fill="2B2B2B"/>
        <w:rPr>
          <w:rFonts w:eastAsia="Times New Roman" w:cs="Courier New"/>
          <w:color w:val="A9B7C6"/>
          <w:sz w:val="20"/>
          <w:lang w:val="en-US" w:eastAsia="it-IT"/>
        </w:rPr>
      </w:pPr>
      <w:r w:rsidRPr="00AF034C">
        <w:rPr>
          <w:rFonts w:eastAsia="Times New Roman" w:cs="Courier New"/>
          <w:color w:val="A9B7C6"/>
          <w:sz w:val="20"/>
          <w:lang w:val="en-US" w:eastAsia="it-IT"/>
        </w:rPr>
        <w:t xml:space="preserve">     </w:t>
      </w:r>
      <w:r w:rsidRPr="00AF034C">
        <w:rPr>
          <w:rFonts w:eastAsia="Times New Roman" w:cs="Courier New"/>
          <w:color w:val="A9B7C6"/>
          <w:sz w:val="20"/>
          <w:lang w:val="en-US" w:eastAsia="it-IT"/>
        </w:rPr>
        <w:t>.diskCacheStrategy(DiskCacheStrategy.</w:t>
      </w:r>
      <w:r w:rsidRPr="00AF034C">
        <w:rPr>
          <w:rFonts w:eastAsia="Times New Roman" w:cs="Courier New"/>
          <w:i/>
          <w:iCs/>
          <w:color w:val="9876AA"/>
          <w:sz w:val="20"/>
          <w:lang w:val="en-US" w:eastAsia="it-IT"/>
        </w:rPr>
        <w:t>ALL</w:t>
      </w:r>
      <w:r w:rsidRPr="00AF034C">
        <w:rPr>
          <w:rFonts w:eastAsia="Times New Roman" w:cs="Courier New"/>
          <w:color w:val="A9B7C6"/>
          <w:sz w:val="20"/>
          <w:lang w:val="en-US" w:eastAsia="it-IT"/>
        </w:rPr>
        <w:t>)</w:t>
      </w:r>
    </w:p>
    <w:p w14:paraId="74F90D30" w14:textId="16A5F55A" w:rsidR="000C7FCB" w:rsidRPr="000C7FCB" w:rsidRDefault="000C7FCB" w:rsidP="000C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</w:pPr>
      <w:r w:rsidRPr="00AF034C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    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.into(</w:t>
      </w:r>
      <w:r w:rsidRPr="000C7FCB">
        <w:rPr>
          <w:rFonts w:ascii="Consolas" w:eastAsia="Times New Roman" w:hAnsi="Consolas" w:cs="Courier New"/>
          <w:color w:val="9876AA"/>
          <w:sz w:val="20"/>
          <w:szCs w:val="20"/>
          <w:lang w:eastAsia="it-IT"/>
        </w:rPr>
        <w:t>ivComic</w:t>
      </w:r>
      <w:r w:rsidRPr="000C7FCB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)</w:t>
      </w:r>
      <w:r w:rsidRPr="000C7FCB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;</w:t>
      </w:r>
    </w:p>
    <w:p w14:paraId="356620A1" w14:textId="6EB5F7D3" w:rsidR="00544C17" w:rsidRDefault="00544C17" w:rsidP="00544C17"/>
    <w:p w14:paraId="3AFDE288" w14:textId="4A551AB9" w:rsidR="00AF034C" w:rsidRDefault="000C7FCB" w:rsidP="00544C17">
      <w:r>
        <w:t xml:space="preserve">Si può osservare dall’esempio in alto che in pochi passi è possibile implementare il prelievo delle risorse multimediali ed il caricamento nei relativi contenitori attraverso poche righe di codice, passando come parametri il </w:t>
      </w:r>
      <w:r>
        <w:rPr>
          <w:i/>
          <w:iCs/>
        </w:rPr>
        <w:t xml:space="preserve">context </w:t>
      </w:r>
      <w:r>
        <w:t>dell’</w:t>
      </w:r>
      <w:r>
        <w:rPr>
          <w:i/>
          <w:iCs/>
        </w:rPr>
        <w:t>Activity</w:t>
      </w:r>
      <w:r>
        <w:t xml:space="preserve">, il </w:t>
      </w:r>
      <w:r>
        <w:rPr>
          <w:i/>
          <w:iCs/>
        </w:rPr>
        <w:t>URL</w:t>
      </w:r>
      <w:r>
        <w:t xml:space="preserve"> della riso</w:t>
      </w:r>
      <w:r w:rsidR="00AF034C">
        <w:t>r</w:t>
      </w:r>
      <w:r>
        <w:t xml:space="preserve">sa, </w:t>
      </w:r>
      <w:r w:rsidR="00AF034C">
        <w:t xml:space="preserve">le modalità di </w:t>
      </w:r>
      <w:r w:rsidR="00AF034C" w:rsidRPr="00046F28">
        <w:rPr>
          <w:i/>
          <w:iCs/>
        </w:rPr>
        <w:t>caching</w:t>
      </w:r>
      <w:r w:rsidR="00AF034C">
        <w:t xml:space="preserve"> da utilizzare, </w:t>
      </w:r>
      <w:r>
        <w:t>il riferimento al contenitore, ed un oggetto con le opzioni che possono essere condivise tra più richieste</w:t>
      </w:r>
      <w:r w:rsidR="009C3A4B">
        <w:t xml:space="preserve">, che riguardano il ritaglio, lo zoom, e la possibilità di inserire dei </w:t>
      </w:r>
      <w:r w:rsidR="009C3A4B">
        <w:rPr>
          <w:i/>
          <w:iCs/>
        </w:rPr>
        <w:t>placeho</w:t>
      </w:r>
      <w:r w:rsidR="00AF034C">
        <w:rPr>
          <w:i/>
          <w:iCs/>
        </w:rPr>
        <w:t>l</w:t>
      </w:r>
      <w:r w:rsidR="009C3A4B">
        <w:rPr>
          <w:i/>
          <w:iCs/>
        </w:rPr>
        <w:t xml:space="preserve">der </w:t>
      </w:r>
      <w:r w:rsidR="009C3A4B">
        <w:t>nel contenitore prima del completamento della richiesta.</w:t>
      </w:r>
    </w:p>
    <w:p w14:paraId="3DEF099E" w14:textId="77777777" w:rsidR="00AF034C" w:rsidRDefault="00AF034C">
      <w:r>
        <w:br w:type="page"/>
      </w:r>
    </w:p>
    <w:p w14:paraId="46A530FC" w14:textId="157AF881" w:rsidR="00AF034C" w:rsidRDefault="00AF034C" w:rsidP="00AF034C">
      <w:pPr>
        <w:pStyle w:val="Titolo1"/>
      </w:pPr>
      <w:r>
        <w:lastRenderedPageBreak/>
        <w:t>Menù contestuale</w:t>
      </w:r>
    </w:p>
    <w:p w14:paraId="178CF919" w14:textId="3E11DF03" w:rsidR="00A14ABE" w:rsidRPr="00A14ABE" w:rsidRDefault="00A14ABE" w:rsidP="00A14ABE">
      <w:r w:rsidRPr="00A14ABE">
        <w:t>Per permettere all’utente di eliminare dalla lista dei preferiti un</w:t>
      </w:r>
      <w:r>
        <w:t>o o più eroi salvati</w:t>
      </w:r>
      <w:r w:rsidRPr="00A14ABE">
        <w:t>, senza dover aprire l’</w:t>
      </w:r>
      <w:r w:rsidRPr="00A14ABE">
        <w:rPr>
          <w:i/>
          <w:iCs/>
        </w:rPr>
        <w:t>A</w:t>
      </w:r>
      <w:r w:rsidRPr="00A14ABE">
        <w:rPr>
          <w:i/>
          <w:iCs/>
        </w:rPr>
        <w:t>ctivity</w:t>
      </w:r>
      <w:r w:rsidRPr="00A14ABE">
        <w:t xml:space="preserve"> di dettaglio, è stato implementato un menù contestuale con la singola voce “elimina”, gestito </w:t>
      </w:r>
      <w:r>
        <w:t>all’interno del</w:t>
      </w:r>
      <w:r w:rsidRPr="00A14ABE">
        <w:t xml:space="preserve"> FavouriteFragment.</w:t>
      </w:r>
    </w:p>
    <w:p w14:paraId="5336B03C" w14:textId="51EBCFBD" w:rsidR="00A14ABE" w:rsidRDefault="00A14ABE" w:rsidP="00A14ABE">
      <w:r w:rsidRPr="00A14ABE">
        <w:t xml:space="preserve">Per </w:t>
      </w:r>
      <w:r>
        <w:t>l’attivazione del</w:t>
      </w:r>
      <w:r w:rsidRPr="00A14ABE">
        <w:t xml:space="preserve"> men</w:t>
      </w:r>
      <w:r>
        <w:t>ù</w:t>
      </w:r>
      <w:r w:rsidRPr="00A14ABE">
        <w:t xml:space="preserve"> contestuale è stato </w:t>
      </w:r>
      <w:r>
        <w:t>utilizzato</w:t>
      </w:r>
      <w:r w:rsidRPr="00A14ABE">
        <w:t xml:space="preserve"> il meccanismo dell’</w:t>
      </w:r>
      <w:r w:rsidRPr="00A14ABE">
        <w:rPr>
          <w:i/>
          <w:iCs/>
        </w:rPr>
        <w:t>onLongClick</w:t>
      </w:r>
      <w:r>
        <w:t xml:space="preserve"> sugli elementi contenitori </w:t>
      </w:r>
      <w:r>
        <w:rPr>
          <w:i/>
          <w:iCs/>
        </w:rPr>
        <w:t xml:space="preserve">view </w:t>
      </w:r>
      <w:r>
        <w:t>degli eroi preferiti</w:t>
      </w:r>
      <w:r w:rsidRPr="00A14ABE">
        <w:t xml:space="preserve">, implementato negli </w:t>
      </w:r>
      <w:r w:rsidRPr="00A14ABE">
        <w:rPr>
          <w:i/>
          <w:iCs/>
        </w:rPr>
        <w:t>Holder</w:t>
      </w:r>
      <w:r w:rsidR="00046F28">
        <w:t xml:space="preserve"> che sono</w:t>
      </w:r>
      <w:r w:rsidRPr="00A14ABE">
        <w:t xml:space="preserve"> gestiti dal </w:t>
      </w:r>
      <w:r w:rsidRPr="00A14ABE">
        <w:rPr>
          <w:i/>
          <w:iCs/>
        </w:rPr>
        <w:t>FragmentAdapter</w:t>
      </w:r>
      <w:r w:rsidRPr="00A14ABE">
        <w:t xml:space="preserve">. </w:t>
      </w:r>
    </w:p>
    <w:p w14:paraId="331F1C6A" w14:textId="77777777" w:rsidR="0063420F" w:rsidRDefault="00A14ABE">
      <w:r w:rsidRPr="00A14ABE">
        <w:t xml:space="preserve">Ogni volta che viene effettuato un </w:t>
      </w:r>
      <w:r w:rsidRPr="00A14ABE">
        <w:rPr>
          <w:i/>
          <w:iCs/>
        </w:rPr>
        <w:t>long press</w:t>
      </w:r>
      <w:r w:rsidRPr="00A14ABE">
        <w:t xml:space="preserve"> su uno de</w:t>
      </w:r>
      <w:r>
        <w:t xml:space="preserve">gli eroi </w:t>
      </w:r>
      <w:r w:rsidRPr="00A14ABE">
        <w:t xml:space="preserve">preferiti, </w:t>
      </w:r>
      <w:r>
        <w:t xml:space="preserve">appare </w:t>
      </w:r>
      <w:r w:rsidRPr="00A14ABE">
        <w:t xml:space="preserve">il menù contestuale </w:t>
      </w:r>
      <w:r>
        <w:t>dove</w:t>
      </w:r>
      <w:r w:rsidRPr="00A14ABE">
        <w:t xml:space="preserve"> l’utente può selezionare </w:t>
      </w:r>
      <w:r>
        <w:t>o</w:t>
      </w:r>
      <w:r w:rsidRPr="00A14ABE">
        <w:t xml:space="preserve"> deselezionare altri elementi con un semplice </w:t>
      </w:r>
      <w:r>
        <w:t>tocco</w:t>
      </w:r>
      <w:r w:rsidRPr="00A14ABE">
        <w:t xml:space="preserve"> ed eliminarli tramite la voce del menù, che si chiude subito dopo l’eliminazione.</w:t>
      </w:r>
    </w:p>
    <w:p w14:paraId="0E6B158E" w14:textId="621C478E" w:rsidR="009D5ECD" w:rsidRDefault="009D5ECD">
      <w:r>
        <w:t xml:space="preserve">L’implementazione si basa sul meccanismo di </w:t>
      </w:r>
      <w:r>
        <w:rPr>
          <w:i/>
          <w:iCs/>
        </w:rPr>
        <w:t>callback</w:t>
      </w:r>
      <w:r>
        <w:t xml:space="preserve">, infatti, ogni elemento </w:t>
      </w:r>
      <w:r w:rsidRPr="00FB6A1E">
        <w:rPr>
          <w:i/>
          <w:iCs/>
        </w:rPr>
        <w:t>view</w:t>
      </w:r>
      <w:r w:rsidR="00FB6A1E" w:rsidRPr="00FB6A1E">
        <w:t>,</w:t>
      </w:r>
      <w:r>
        <w:t xml:space="preserve"> associato ad un eroe salvato nei preferiti</w:t>
      </w:r>
      <w:r w:rsidR="00FB6A1E">
        <w:t>,</w:t>
      </w:r>
      <w:r>
        <w:t xml:space="preserve"> fa una chiamata tramite il riferimento </w:t>
      </w:r>
      <w:r>
        <w:rPr>
          <w:i/>
          <w:iCs/>
        </w:rPr>
        <w:t xml:space="preserve">smListener </w:t>
      </w:r>
      <w:r>
        <w:t xml:space="preserve">per iniziare la </w:t>
      </w:r>
      <w:r>
        <w:rPr>
          <w:i/>
          <w:iCs/>
        </w:rPr>
        <w:t xml:space="preserve">ActionMode </w:t>
      </w:r>
      <w:r>
        <w:t xml:space="preserve">ed attivare il menù contestuale. Osserviamo infatti che nella </w:t>
      </w:r>
      <w:r w:rsidRPr="00FB6A1E">
        <w:rPr>
          <w:i/>
          <w:iCs/>
        </w:rPr>
        <w:t>onLongClick</w:t>
      </w:r>
      <w:r>
        <w:t xml:space="preserve"> che viene impostata su tutti </w:t>
      </w:r>
      <w:r w:rsidR="00FB6A1E">
        <w:t xml:space="preserve">i contenitori </w:t>
      </w:r>
      <w:r w:rsidRPr="00FB6A1E">
        <w:rPr>
          <w:i/>
          <w:iCs/>
        </w:rPr>
        <w:t>view</w:t>
      </w:r>
      <w:r>
        <w:t>, abbiamo:</w:t>
      </w:r>
    </w:p>
    <w:p w14:paraId="2ADE90FE" w14:textId="376D2402" w:rsidR="009D5ECD" w:rsidRPr="009D5ECD" w:rsidRDefault="009D5ECD" w:rsidP="009D5E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9D5ECD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if 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</w:t>
      </w:r>
      <w:r w:rsidRPr="009D5ECD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 xml:space="preserve">smListener 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!= </w:t>
      </w:r>
      <w:r w:rsidRPr="009D5ECD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null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 {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9D5ECD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smListener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.onSelect(</w:t>
      </w:r>
      <w:r w:rsidRPr="009D5ECD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selectedHeroesList</w:t>
      </w:r>
      <w:r w:rsidRPr="009D5ECD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.size())</w:t>
      </w:r>
      <w:r w:rsidRPr="009D5ECD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; </w:t>
      </w:r>
      <w:r w:rsidRPr="009D5ECD">
        <w:rPr>
          <w:rFonts w:ascii="Consolas" w:eastAsia="Times New Roman" w:hAnsi="Consolas" w:cs="Courier New"/>
          <w:color w:val="808080"/>
          <w:sz w:val="20"/>
          <w:szCs w:val="20"/>
          <w:lang w:val="en-US" w:eastAsia="it-IT"/>
        </w:rPr>
        <w:t>//callback verso l'Activity</w:t>
      </w:r>
    </w:p>
    <w:p w14:paraId="5A0CA870" w14:textId="77777777" w:rsidR="009D5ECD" w:rsidRDefault="009D5ECD">
      <w:r w:rsidRPr="009D5ECD">
        <w:br/>
        <w:t>Il parametro passato</w:t>
      </w:r>
      <w:r>
        <w:t xml:space="preserve"> rappresenta il numero di elementi che sono stati selezionati, così da permettere la disattivazione del menù, quando questo numero arriva a 0.</w:t>
      </w:r>
    </w:p>
    <w:p w14:paraId="280E89D0" w14:textId="7EE06581" w:rsidR="004110B2" w:rsidRDefault="00046F28">
      <w:r>
        <w:t>L’attributo</w:t>
      </w:r>
      <w:r w:rsidR="009D5ECD">
        <w:t xml:space="preserve"> </w:t>
      </w:r>
      <w:r w:rsidR="009D5ECD" w:rsidRPr="00046F28">
        <w:rPr>
          <w:i/>
          <w:iCs/>
        </w:rPr>
        <w:t>smListener</w:t>
      </w:r>
      <w:r w:rsidR="009D5ECD">
        <w:t xml:space="preserve"> viene impostato </w:t>
      </w:r>
      <w:r w:rsidR="004110B2">
        <w:t xml:space="preserve">durante l’istanziazione di </w:t>
      </w:r>
      <w:r w:rsidR="004110B2">
        <w:rPr>
          <w:i/>
          <w:iCs/>
        </w:rPr>
        <w:t>FavouriteAdapter</w:t>
      </w:r>
      <w:r>
        <w:t xml:space="preserve">, poiché viene passata l’istanza creata nella </w:t>
      </w:r>
      <w:r>
        <w:rPr>
          <w:i/>
          <w:iCs/>
        </w:rPr>
        <w:t>FavouriteFragment</w:t>
      </w:r>
      <w:r>
        <w:t>, dove la</w:t>
      </w:r>
      <w:r w:rsidR="004110B2">
        <w:t xml:space="preserve"> classe</w:t>
      </w:r>
      <w:r>
        <w:t xml:space="preserve"> viene</w:t>
      </w:r>
      <w:r w:rsidR="004110B2">
        <w:t xml:space="preserve"> definita come:</w:t>
      </w:r>
    </w:p>
    <w:p w14:paraId="5E7F7168" w14:textId="77777777" w:rsidR="004110B2" w:rsidRDefault="004110B2" w:rsidP="00411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public class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SelectModeListener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implements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HeroSelectMode {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4110B2">
        <w:rPr>
          <w:rFonts w:ascii="Consolas" w:eastAsia="Times New Roman" w:hAnsi="Consolas" w:cs="Courier New"/>
          <w:color w:val="BBB529"/>
          <w:sz w:val="20"/>
          <w:szCs w:val="20"/>
          <w:lang w:val="en-US" w:eastAsia="it-IT"/>
        </w:rPr>
        <w:t>@Override</w:t>
      </w:r>
      <w:r w:rsidRPr="004110B2">
        <w:rPr>
          <w:rFonts w:ascii="Consolas" w:eastAsia="Times New Roman" w:hAnsi="Consolas" w:cs="Courier New"/>
          <w:color w:val="BBB529"/>
          <w:sz w:val="20"/>
          <w:szCs w:val="20"/>
          <w:lang w:val="en-US" w:eastAsia="it-IT"/>
        </w:rPr>
        <w:br/>
        <w:t xml:space="preserve">   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public void </w:t>
      </w:r>
      <w:r w:rsidRPr="004110B2">
        <w:rPr>
          <w:rFonts w:ascii="Consolas" w:eastAsia="Times New Roman" w:hAnsi="Consolas" w:cs="Courier New"/>
          <w:color w:val="FFC66D"/>
          <w:sz w:val="20"/>
          <w:szCs w:val="20"/>
          <w:lang w:val="en-US" w:eastAsia="it-IT"/>
        </w:rPr>
        <w:t>onSelect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int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size) {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if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</w:t>
      </w:r>
      <w:r w:rsidRPr="004110B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 xml:space="preserve">mActionMode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!=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null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 {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       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if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(size == </w:t>
      </w:r>
      <w:r w:rsidRPr="004110B2">
        <w:rPr>
          <w:rFonts w:ascii="Consolas" w:eastAsia="Times New Roman" w:hAnsi="Consolas" w:cs="Courier New"/>
          <w:color w:val="6897BB"/>
          <w:sz w:val="20"/>
          <w:szCs w:val="20"/>
          <w:lang w:val="en-US" w:eastAsia="it-IT"/>
        </w:rPr>
        <w:t>0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 {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            </w:t>
      </w:r>
      <w:r w:rsidRPr="004110B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mActionMode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.finish()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  <w:t xml:space="preserve">                </w:t>
      </w:r>
      <w:r w:rsidRPr="004110B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 xml:space="preserve">mActionMode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=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null;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  <w:t xml:space="preserve">           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}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    } 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else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  <w:t xml:space="preserve">            </w:t>
      </w:r>
      <w:r w:rsidRPr="004110B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 xml:space="preserve">mActionMode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= ((AppCompatActivity)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 </w:t>
      </w:r>
    </w:p>
    <w:p w14:paraId="6BB9BBF9" w14:textId="6A2EE0EC" w:rsidR="004110B2" w:rsidRDefault="004110B2" w:rsidP="00411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  <w:t xml:space="preserve">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Objects.</w:t>
      </w:r>
      <w:r w:rsidRPr="004110B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it-IT"/>
        </w:rPr>
        <w:t>requireNonNull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(getActivity()))</w:t>
      </w:r>
    </w:p>
    <w:p w14:paraId="4CB3FDAD" w14:textId="2377A43D" w:rsidR="004110B2" w:rsidRPr="004110B2" w:rsidRDefault="004110B2" w:rsidP="00411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  <w:t xml:space="preserve">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.startSupportActionMode(</w:t>
      </w:r>
      <w:r w:rsidRPr="004110B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hActionModeCallback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  <w:r w:rsidRPr="004110B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}</w:t>
      </w:r>
      <w:r w:rsidRPr="004110B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>}</w:t>
      </w:r>
    </w:p>
    <w:p w14:paraId="538EF502" w14:textId="4482A703" w:rsidR="004110B2" w:rsidRDefault="004110B2">
      <w:r w:rsidRPr="004110B2">
        <w:br/>
        <w:t xml:space="preserve">Si osserva </w:t>
      </w:r>
      <w:r>
        <w:t xml:space="preserve">da qui che il ciclo di vita del menù contestuale inizia e termina attraverso le chiamate di </w:t>
      </w:r>
      <w:r>
        <w:rPr>
          <w:i/>
          <w:iCs/>
        </w:rPr>
        <w:t>callback</w:t>
      </w:r>
      <w:r w:rsidR="00046F28">
        <w:rPr>
          <w:i/>
          <w:iCs/>
        </w:rPr>
        <w:t xml:space="preserve"> </w:t>
      </w:r>
      <w:r w:rsidR="00046F28">
        <w:t xml:space="preserve">sul metodo </w:t>
      </w:r>
      <w:r w:rsidR="00046F28">
        <w:rPr>
          <w:i/>
          <w:iCs/>
        </w:rPr>
        <w:t>onSelect</w:t>
      </w:r>
      <w:r>
        <w:t xml:space="preserve">. Tuttavia, può terminare anche nel caso in cui venga premuto il pulsante di </w:t>
      </w:r>
      <w:r>
        <w:rPr>
          <w:i/>
          <w:iCs/>
        </w:rPr>
        <w:t>back</w:t>
      </w:r>
      <w:r>
        <w:t>.</w:t>
      </w:r>
    </w:p>
    <w:p w14:paraId="6D04C06A" w14:textId="49F267DD" w:rsidR="004110B2" w:rsidRDefault="004110B2" w:rsidP="004110B2">
      <w:r>
        <w:t xml:space="preserve">In tal caso, viene direttamente effettuata una chiamata al metodo </w:t>
      </w:r>
      <w:r w:rsidRPr="004110B2">
        <w:rPr>
          <w:i/>
          <w:iCs/>
        </w:rPr>
        <w:t>onDestroyActionMode</w:t>
      </w:r>
      <w:r>
        <w:t xml:space="preserve"> dell’attributo della classe </w:t>
      </w:r>
      <w:r>
        <w:rPr>
          <w:i/>
          <w:iCs/>
        </w:rPr>
        <w:t xml:space="preserve">FavouriteFragment </w:t>
      </w:r>
      <w:r>
        <w:t xml:space="preserve">che ha il nome di </w:t>
      </w:r>
      <w:r w:rsidRPr="004110B2">
        <w:rPr>
          <w:i/>
          <w:iCs/>
        </w:rPr>
        <w:t>hActionModeCallback</w:t>
      </w:r>
      <w:r>
        <w:t>.</w:t>
      </w:r>
    </w:p>
    <w:p w14:paraId="308FCFC4" w14:textId="7601065E" w:rsidR="008140D2" w:rsidRDefault="004110B2" w:rsidP="008140D2">
      <w:r>
        <w:t xml:space="preserve">Quest’ultimo </w:t>
      </w:r>
      <w:r w:rsidR="008140D2">
        <w:t>rappresenta</w:t>
      </w:r>
      <w:r>
        <w:t xml:space="preserve"> </w:t>
      </w:r>
      <w:r w:rsidR="008140D2">
        <w:t>l’</w:t>
      </w:r>
      <w:r>
        <w:t>istanz</w:t>
      </w:r>
      <w:r w:rsidR="008140D2">
        <w:t>a della</w:t>
      </w:r>
      <w:r>
        <w:t xml:space="preserve"> classe astratta </w:t>
      </w:r>
      <w:r w:rsidRPr="004110B2">
        <w:rPr>
          <w:i/>
          <w:iCs/>
        </w:rPr>
        <w:t>ActionMode.Callback</w:t>
      </w:r>
      <w:r>
        <w:t xml:space="preserve">, e la cui implementazione viene definita sempre all’interno della classe </w:t>
      </w:r>
      <w:r>
        <w:rPr>
          <w:i/>
          <w:iCs/>
        </w:rPr>
        <w:t>FavouriteFragment</w:t>
      </w:r>
      <w:r w:rsidR="008140D2">
        <w:t xml:space="preserve">, che permette di definire le operazioni </w:t>
      </w:r>
      <w:r w:rsidR="00FB6A1E">
        <w:t>di creazione e disattivazione del</w:t>
      </w:r>
      <w:r w:rsidR="008140D2">
        <w:t>la barra in alto e l’eliminazione degli eroi dalla sezione dei Preferiti.</w:t>
      </w:r>
    </w:p>
    <w:p w14:paraId="1AD49729" w14:textId="18227244" w:rsidR="00AF034C" w:rsidRPr="009D5ECD" w:rsidRDefault="00A14ABE" w:rsidP="008140D2">
      <w:pPr>
        <w:pStyle w:val="Titolo1"/>
      </w:pPr>
      <w:r w:rsidRPr="009D5ECD">
        <w:lastRenderedPageBreak/>
        <w:t xml:space="preserve">Sectioned </w:t>
      </w:r>
      <w:r w:rsidR="00BF23C2" w:rsidRPr="009D5ECD">
        <w:t>r</w:t>
      </w:r>
      <w:r w:rsidRPr="009D5ECD">
        <w:t>ecycler</w:t>
      </w:r>
      <w:r w:rsidR="00BF23C2" w:rsidRPr="009D5ECD">
        <w:t xml:space="preserve"> view</w:t>
      </w:r>
    </w:p>
    <w:p w14:paraId="412ACE82" w14:textId="554725A1" w:rsidR="00A14ABE" w:rsidRDefault="00BF23C2" w:rsidP="00A14ABE">
      <w:r w:rsidRPr="00BF23C2">
        <w:t>La libreria SectionedRecyclerView permette di d</w:t>
      </w:r>
      <w:r>
        <w:t xml:space="preserve">ividere facilmente gli elementi nella </w:t>
      </w:r>
      <w:r w:rsidRPr="008140D2">
        <w:rPr>
          <w:i/>
          <w:iCs/>
        </w:rPr>
        <w:t>RecyclerView</w:t>
      </w:r>
      <w:r w:rsidR="002372B3">
        <w:t xml:space="preserve">, </w:t>
      </w:r>
      <w:r w:rsidR="008140D2">
        <w:t xml:space="preserve">la classe </w:t>
      </w:r>
      <w:r w:rsidR="002372B3">
        <w:t>a cui vengono estese le funzionalità,</w:t>
      </w:r>
      <w:r>
        <w:t xml:space="preserve"> in sezioni espandibili comprese d</w:t>
      </w:r>
      <w:r w:rsidR="002372B3">
        <w:t>el relativo</w:t>
      </w:r>
      <w:r>
        <w:t xml:space="preserve"> </w:t>
      </w:r>
      <w:r w:rsidRPr="00BF23C2">
        <w:rPr>
          <w:i/>
          <w:iCs/>
        </w:rPr>
        <w:t>header</w:t>
      </w:r>
      <w:r>
        <w:t>.</w:t>
      </w:r>
    </w:p>
    <w:p w14:paraId="71312E36" w14:textId="0CB66D0D" w:rsidR="00BF23C2" w:rsidRDefault="00BF23C2" w:rsidP="00A14ABE">
      <w:r>
        <w:t xml:space="preserve">L’obiettivo era organizzare gli eroi </w:t>
      </w:r>
      <w:r w:rsidR="002B016B">
        <w:t>preferiti</w:t>
      </w:r>
      <w:r>
        <w:t xml:space="preserve"> in modo da facilitare la ricerca </w:t>
      </w:r>
      <w:r w:rsidR="002B016B">
        <w:t>del personaggio filtrando per la prima lettera del nome.</w:t>
      </w:r>
    </w:p>
    <w:p w14:paraId="4D824890" w14:textId="0BF88C2D" w:rsidR="002B016B" w:rsidRDefault="002B016B" w:rsidP="002B016B">
      <w:r>
        <w:t xml:space="preserve">I componenti principali offerti dalla libreria sono la classe </w:t>
      </w:r>
      <w:r w:rsidRPr="00046F28">
        <w:rPr>
          <w:i/>
          <w:iCs/>
        </w:rPr>
        <w:t>SectionedRecyclerViewAdapter</w:t>
      </w:r>
      <w:r w:rsidRPr="002B016B">
        <w:t xml:space="preserve">, ed i metodi </w:t>
      </w:r>
      <w:r>
        <w:t xml:space="preserve">astratti offerti da essa, che sono </w:t>
      </w:r>
      <w:r w:rsidRPr="00046F28">
        <w:rPr>
          <w:i/>
          <w:iCs/>
        </w:rPr>
        <w:t>onPlaceSubheaderBetweenItems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2372B3" w:rsidRPr="00046F28">
        <w:rPr>
          <w:i/>
          <w:iCs/>
        </w:rPr>
        <w:t>onBindItemViewHolder</w:t>
      </w:r>
      <w:r w:rsidR="002372B3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="002372B3" w:rsidRPr="002372B3">
        <w:t>e</w:t>
      </w:r>
      <w:r w:rsidR="002372B3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="002372B3" w:rsidRPr="00046F28">
        <w:rPr>
          <w:i/>
          <w:iCs/>
        </w:rPr>
        <w:t>onBindSubheaderViewHolder</w:t>
      </w:r>
      <w:r w:rsidR="002372B3" w:rsidRPr="002372B3">
        <w:t>.</w:t>
      </w:r>
    </w:p>
    <w:p w14:paraId="59264954" w14:textId="5F4A1C6A" w:rsidR="002372B3" w:rsidRDefault="002372B3" w:rsidP="002B016B">
      <w:r>
        <w:t xml:space="preserve">Il primo metodo permette di determinare quando due sezioni vadano separate, e quindi quando è necessario inserire un </w:t>
      </w:r>
      <w:r w:rsidRPr="002372B3">
        <w:rPr>
          <w:i/>
          <w:iCs/>
        </w:rPr>
        <w:t>subheader</w:t>
      </w:r>
      <w:r>
        <w:rPr>
          <w:i/>
          <w:iCs/>
        </w:rPr>
        <w:t xml:space="preserve"> </w:t>
      </w:r>
      <w:r>
        <w:t xml:space="preserve">tra due elementi, nel nostro caso bastava </w:t>
      </w:r>
      <w:r w:rsidR="008140D2">
        <w:t>confrontare</w:t>
      </w:r>
      <w:r>
        <w:t xml:space="preserve"> le prime lettere dell’eroe dell’elemento corrente e del successivo e verificare se fossero diverse.</w:t>
      </w:r>
    </w:p>
    <w:p w14:paraId="11256742" w14:textId="77777777" w:rsidR="008140D2" w:rsidRDefault="008140D2" w:rsidP="00814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public boolean </w:t>
      </w:r>
      <w:r w:rsidRPr="008140D2">
        <w:rPr>
          <w:rFonts w:ascii="Consolas" w:eastAsia="Times New Roman" w:hAnsi="Consolas" w:cs="Courier New"/>
          <w:color w:val="FFC66D"/>
          <w:sz w:val="20"/>
          <w:szCs w:val="20"/>
          <w:lang w:val="en-US" w:eastAsia="it-IT"/>
        </w:rPr>
        <w:t>onPlaceSubheaderBetweenItems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(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int 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position) {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final char 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heroNameFirstCharacter = </w:t>
      </w:r>
      <w:r w:rsidRPr="008140D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heroes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.get(position).getName().charAt(</w:t>
      </w:r>
      <w:r w:rsidRPr="008140D2">
        <w:rPr>
          <w:rFonts w:ascii="Consolas" w:eastAsia="Times New Roman" w:hAnsi="Consolas" w:cs="Courier New"/>
          <w:color w:val="6897BB"/>
          <w:sz w:val="20"/>
          <w:szCs w:val="20"/>
          <w:lang w:val="en-US" w:eastAsia="it-IT"/>
        </w:rPr>
        <w:t>0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  <w:t xml:space="preserve">    final char 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nextHeroNameFirstCharacter = </w:t>
      </w:r>
    </w:p>
    <w:p w14:paraId="158C2525" w14:textId="2E34E127" w:rsidR="008140D2" w:rsidRPr="008140D2" w:rsidRDefault="008140D2" w:rsidP="00814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ab/>
        <w:t xml:space="preserve">   </w:t>
      </w:r>
      <w:r w:rsidRPr="008140D2">
        <w:rPr>
          <w:rFonts w:ascii="Consolas" w:eastAsia="Times New Roman" w:hAnsi="Consolas" w:cs="Courier New"/>
          <w:color w:val="9876AA"/>
          <w:sz w:val="20"/>
          <w:szCs w:val="20"/>
          <w:lang w:val="en-US" w:eastAsia="it-IT"/>
        </w:rPr>
        <w:t>heroes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 xml:space="preserve">.get(position + </w:t>
      </w:r>
      <w:r w:rsidRPr="008140D2">
        <w:rPr>
          <w:rFonts w:ascii="Consolas" w:eastAsia="Times New Roman" w:hAnsi="Consolas" w:cs="Courier New"/>
          <w:color w:val="6897BB"/>
          <w:sz w:val="20"/>
          <w:szCs w:val="20"/>
          <w:lang w:val="en-US" w:eastAsia="it-IT"/>
        </w:rPr>
        <w:t>1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).getName().charAt(</w:t>
      </w:r>
      <w:r w:rsidRPr="008140D2">
        <w:rPr>
          <w:rFonts w:ascii="Consolas" w:eastAsia="Times New Roman" w:hAnsi="Consolas" w:cs="Courier New"/>
          <w:color w:val="6897BB"/>
          <w:sz w:val="20"/>
          <w:szCs w:val="20"/>
          <w:lang w:val="en-US" w:eastAsia="it-IT"/>
        </w:rPr>
        <w:t>0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)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</w:p>
    <w:p w14:paraId="57AF024D" w14:textId="458189B1" w:rsidR="008140D2" w:rsidRPr="008140D2" w:rsidRDefault="008140D2" w:rsidP="00814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</w:pPr>
      <w:r w:rsidRPr="008140D2">
        <w:rPr>
          <w:rFonts w:ascii="Consolas" w:eastAsia="Times New Roman" w:hAnsi="Consolas" w:cs="Courier New"/>
          <w:color w:val="808080"/>
          <w:sz w:val="20"/>
          <w:szCs w:val="20"/>
          <w:lang w:val="en-US" w:eastAsia="it-IT"/>
        </w:rPr>
        <w:t xml:space="preserve"> </w:t>
      </w:r>
      <w:r w:rsidRPr="008140D2">
        <w:rPr>
          <w:rFonts w:ascii="Consolas" w:eastAsia="Times New Roman" w:hAnsi="Consolas" w:cs="Courier New"/>
          <w:color w:val="808080"/>
          <w:sz w:val="20"/>
          <w:szCs w:val="20"/>
          <w:lang w:val="en-US" w:eastAsia="it-IT"/>
        </w:rPr>
        <w:br/>
        <w:t xml:space="preserve">    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 xml:space="preserve">return </w:t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heroNameFirstCharacter != nextHeroNameFirstCharacter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t>;</w:t>
      </w:r>
      <w:r w:rsidRPr="008140D2">
        <w:rPr>
          <w:rFonts w:ascii="Consolas" w:eastAsia="Times New Roman" w:hAnsi="Consolas" w:cs="Courier New"/>
          <w:color w:val="CC7832"/>
          <w:sz w:val="20"/>
          <w:szCs w:val="20"/>
          <w:lang w:val="en-US" w:eastAsia="it-IT"/>
        </w:rPr>
        <w:br/>
      </w:r>
      <w:r w:rsidRPr="008140D2">
        <w:rPr>
          <w:rFonts w:ascii="Consolas" w:eastAsia="Times New Roman" w:hAnsi="Consolas" w:cs="Courier New"/>
          <w:color w:val="A9B7C6"/>
          <w:sz w:val="20"/>
          <w:szCs w:val="20"/>
          <w:lang w:val="en-US" w:eastAsia="it-IT"/>
        </w:rPr>
        <w:t>}</w:t>
      </w:r>
    </w:p>
    <w:p w14:paraId="0AE05BA8" w14:textId="77777777" w:rsidR="008140D2" w:rsidRPr="008140D2" w:rsidRDefault="008140D2" w:rsidP="002B016B">
      <w:pPr>
        <w:rPr>
          <w:lang w:val="en-US"/>
        </w:rPr>
      </w:pPr>
    </w:p>
    <w:p w14:paraId="5D569D92" w14:textId="43AF247D" w:rsidR="002372B3" w:rsidRDefault="002372B3" w:rsidP="002B016B">
      <w:r>
        <w:t xml:space="preserve">Il secondo metodo permette di impostare i valori contenuti nell’elemento </w:t>
      </w:r>
      <w:r w:rsidRPr="002372B3">
        <w:rPr>
          <w:i/>
          <w:iCs/>
        </w:rPr>
        <w:t>view</w:t>
      </w:r>
      <w:r>
        <w:t xml:space="preserve"> dell’eroe, mentre il terzo riguarda </w:t>
      </w:r>
      <w:r w:rsidR="008140D2">
        <w:t>ciò che deve essere visualizzato all’interno del</w:t>
      </w:r>
      <w:r>
        <w:t xml:space="preserve"> </w:t>
      </w:r>
      <w:r>
        <w:rPr>
          <w:i/>
          <w:iCs/>
        </w:rPr>
        <w:t>subheader</w:t>
      </w:r>
      <w:r>
        <w:t>.</w:t>
      </w:r>
    </w:p>
    <w:p w14:paraId="6364C542" w14:textId="77777777" w:rsidR="008140D2" w:rsidRPr="002372B3" w:rsidRDefault="008140D2" w:rsidP="002B016B"/>
    <w:sectPr w:rsidR="008140D2" w:rsidRPr="002372B3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26BF6" w14:textId="77777777" w:rsidR="00373D06" w:rsidRDefault="00373D06" w:rsidP="00855982">
      <w:pPr>
        <w:spacing w:after="0" w:line="240" w:lineRule="auto"/>
      </w:pPr>
      <w:r>
        <w:separator/>
      </w:r>
    </w:p>
  </w:endnote>
  <w:endnote w:type="continuationSeparator" w:id="0">
    <w:p w14:paraId="5A2A718D" w14:textId="77777777" w:rsidR="00373D06" w:rsidRDefault="00373D0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38DF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E1009" w14:textId="77777777" w:rsidR="00373D06" w:rsidRDefault="00373D06" w:rsidP="00855982">
      <w:pPr>
        <w:spacing w:after="0" w:line="240" w:lineRule="auto"/>
      </w:pPr>
      <w:r>
        <w:separator/>
      </w:r>
    </w:p>
  </w:footnote>
  <w:footnote w:type="continuationSeparator" w:id="0">
    <w:p w14:paraId="37D19A54" w14:textId="77777777" w:rsidR="00373D06" w:rsidRDefault="00373D0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17"/>
    <w:rsid w:val="00046F28"/>
    <w:rsid w:val="000C7FCB"/>
    <w:rsid w:val="000E362A"/>
    <w:rsid w:val="001D4362"/>
    <w:rsid w:val="002372B3"/>
    <w:rsid w:val="002B016B"/>
    <w:rsid w:val="00373D06"/>
    <w:rsid w:val="004110B2"/>
    <w:rsid w:val="00544C17"/>
    <w:rsid w:val="0063420F"/>
    <w:rsid w:val="007833A7"/>
    <w:rsid w:val="008140D2"/>
    <w:rsid w:val="00855982"/>
    <w:rsid w:val="009C3A4B"/>
    <w:rsid w:val="009D5ECD"/>
    <w:rsid w:val="00A10484"/>
    <w:rsid w:val="00A14ABE"/>
    <w:rsid w:val="00AF034C"/>
    <w:rsid w:val="00BF23C2"/>
    <w:rsid w:val="00FB6A1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C521"/>
  <w15:chartTrackingRefBased/>
  <w15:docId w15:val="{2369A1E9-0DFC-4B75-BEBC-BAC2C69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948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Minut</dc:creator>
  <cp:lastModifiedBy>Adrian Minut</cp:lastModifiedBy>
  <cp:revision>1</cp:revision>
  <dcterms:created xsi:type="dcterms:W3CDTF">2020-07-04T16:31:00Z</dcterms:created>
  <dcterms:modified xsi:type="dcterms:W3CDTF">2020-07-05T08:20:00Z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